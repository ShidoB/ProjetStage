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947A" w14:textId="77777777" w:rsidR="00177C9D" w:rsidRDefault="00177C9D">
      <w:pPr>
        <w:pStyle w:val="Corpsdetexte"/>
      </w:pPr>
      <w:r>
        <w:tab/>
      </w:r>
      <w:r w:rsidR="00A57AA5">
        <w:t>Chaque année les étudiants de BTS SIO partent en stage, généralement 5 semaines en 1</w:t>
      </w:r>
      <w:r w:rsidR="00A57AA5" w:rsidRPr="00A57AA5">
        <w:rPr>
          <w:vertAlign w:val="superscript"/>
        </w:rPr>
        <w:t>ère</w:t>
      </w:r>
      <w:r w:rsidR="00A57AA5">
        <w:t xml:space="preserve"> année situées au mois de juin et 6 semaines en 2</w:t>
      </w:r>
      <w:r w:rsidR="00A57AA5" w:rsidRPr="00A57AA5">
        <w:rPr>
          <w:vertAlign w:val="superscript"/>
        </w:rPr>
        <w:t>ème</w:t>
      </w:r>
      <w:r w:rsidR="00A57AA5">
        <w:t xml:space="preserve"> année situées entre les vacances d'hiver et de printemps.</w:t>
      </w:r>
    </w:p>
    <w:p w14:paraId="1BCCF72C" w14:textId="77777777" w:rsidR="00742B99" w:rsidRDefault="00742B99">
      <w:pPr>
        <w:pStyle w:val="Corpsdetexte"/>
      </w:pPr>
    </w:p>
    <w:p w14:paraId="2133075D" w14:textId="77777777" w:rsidR="00A57AA5" w:rsidRDefault="00E4575F">
      <w:pPr>
        <w:pStyle w:val="Corpsdetexte"/>
      </w:pPr>
      <w:r>
        <w:t>Le but de ce projet est de créer un site Internet qui permette au</w:t>
      </w:r>
      <w:r w:rsidR="00A57AA5">
        <w:t xml:space="preserve">x étudiants : </w:t>
      </w:r>
    </w:p>
    <w:p w14:paraId="3DAE2CFD" w14:textId="77777777" w:rsidR="00A57AA5" w:rsidRDefault="00A57AA5">
      <w:pPr>
        <w:pStyle w:val="Corpsdetexte"/>
      </w:pPr>
    </w:p>
    <w:p w14:paraId="5E00B435" w14:textId="77777777" w:rsidR="00D9786D" w:rsidRDefault="00D9786D" w:rsidP="00A57AA5">
      <w:pPr>
        <w:pStyle w:val="Corpsdetexte"/>
        <w:numPr>
          <w:ilvl w:val="0"/>
          <w:numId w:val="5"/>
        </w:numPr>
      </w:pPr>
      <w:proofErr w:type="gramStart"/>
      <w:r>
        <w:t>de</w:t>
      </w:r>
      <w:proofErr w:type="gramEnd"/>
      <w:r>
        <w:t xml:space="preserve"> compléter ses propres informations (téléphone, mail),</w:t>
      </w:r>
    </w:p>
    <w:p w14:paraId="5C0E4E56" w14:textId="77777777" w:rsidR="00A57AA5" w:rsidRDefault="00A57AA5" w:rsidP="00A57AA5">
      <w:pPr>
        <w:pStyle w:val="Corpsdetexte"/>
        <w:numPr>
          <w:ilvl w:val="0"/>
          <w:numId w:val="5"/>
        </w:numPr>
      </w:pPr>
      <w:proofErr w:type="gramStart"/>
      <w:r>
        <w:t>de</w:t>
      </w:r>
      <w:proofErr w:type="gramEnd"/>
      <w:r>
        <w:t xml:space="preserve"> visualiser les organisations des stages</w:t>
      </w:r>
      <w:r w:rsidR="00E4575F">
        <w:t xml:space="preserve"> </w:t>
      </w:r>
      <w:r>
        <w:t xml:space="preserve">passés afin de les aider dans leur recherche, l'idéal étant de créer une recherche </w:t>
      </w:r>
      <w:r w:rsidR="00BF7B95">
        <w:t>multicritères</w:t>
      </w:r>
      <w:r>
        <w:t xml:space="preserve"> (option, localité, …),</w:t>
      </w:r>
    </w:p>
    <w:p w14:paraId="2BE02777" w14:textId="77777777" w:rsidR="00A57AA5" w:rsidRDefault="00A57AA5" w:rsidP="00A57AA5">
      <w:pPr>
        <w:pStyle w:val="Corpsdetexte"/>
        <w:numPr>
          <w:ilvl w:val="0"/>
          <w:numId w:val="5"/>
        </w:numPr>
      </w:pPr>
      <w:proofErr w:type="gramStart"/>
      <w:r>
        <w:t>de</w:t>
      </w:r>
      <w:proofErr w:type="gramEnd"/>
      <w:r>
        <w:t xml:space="preserve"> saisir un stage et de préciser l'avancement de la signature de la convention,</w:t>
      </w:r>
    </w:p>
    <w:p w14:paraId="5156BB20" w14:textId="77777777" w:rsidR="00A57AA5" w:rsidRDefault="00A57AA5" w:rsidP="00A57AA5">
      <w:pPr>
        <w:pStyle w:val="Corpsdetexte"/>
        <w:numPr>
          <w:ilvl w:val="0"/>
          <w:numId w:val="5"/>
        </w:numPr>
      </w:pPr>
      <w:proofErr w:type="gramStart"/>
      <w:r>
        <w:t>de</w:t>
      </w:r>
      <w:proofErr w:type="gramEnd"/>
      <w:r>
        <w:t xml:space="preserve"> donner un avis une fois le stage terminé.</w:t>
      </w:r>
    </w:p>
    <w:p w14:paraId="07558BA0" w14:textId="77777777" w:rsidR="00A57AA5" w:rsidRDefault="00A57AA5" w:rsidP="00A57AA5">
      <w:pPr>
        <w:pStyle w:val="Corpsdetexte"/>
      </w:pPr>
    </w:p>
    <w:p w14:paraId="77DA3A29" w14:textId="77777777" w:rsidR="00A57AA5" w:rsidRDefault="00A57AA5" w:rsidP="00A57AA5">
      <w:pPr>
        <w:pStyle w:val="Corpsdetexte"/>
      </w:pPr>
      <w:r>
        <w:t>…et aux professeurs :</w:t>
      </w:r>
    </w:p>
    <w:p w14:paraId="09F62A36" w14:textId="77777777" w:rsidR="00A57AA5" w:rsidRDefault="00A57AA5" w:rsidP="00A57AA5">
      <w:pPr>
        <w:pStyle w:val="Corpsdetexte"/>
      </w:pPr>
    </w:p>
    <w:p w14:paraId="43BE2213" w14:textId="77777777" w:rsidR="00D9786D" w:rsidRDefault="00D9786D" w:rsidP="00A57AA5">
      <w:pPr>
        <w:pStyle w:val="Corpsdetexte"/>
        <w:numPr>
          <w:ilvl w:val="0"/>
          <w:numId w:val="5"/>
        </w:numPr>
      </w:pPr>
      <w:proofErr w:type="gramStart"/>
      <w:r>
        <w:t>de</w:t>
      </w:r>
      <w:proofErr w:type="gramEnd"/>
      <w:r>
        <w:t xml:space="preserve"> saisir les informations des étudiants (nom, prénom, téléphone, mail)</w:t>
      </w:r>
    </w:p>
    <w:p w14:paraId="702DFF2D" w14:textId="77777777" w:rsidR="00A57AA5" w:rsidRDefault="00A57AA5" w:rsidP="00A57AA5">
      <w:pPr>
        <w:pStyle w:val="Corpsdetexte"/>
        <w:numPr>
          <w:ilvl w:val="0"/>
          <w:numId w:val="5"/>
        </w:numPr>
      </w:pPr>
      <w:proofErr w:type="gramStart"/>
      <w:r>
        <w:t>de</w:t>
      </w:r>
      <w:proofErr w:type="gramEnd"/>
      <w:r>
        <w:t xml:space="preserve"> voir l'avancement des recherches en cours,</w:t>
      </w:r>
    </w:p>
    <w:p w14:paraId="2FA35E1B" w14:textId="77777777" w:rsidR="00A57AA5" w:rsidRDefault="00A57AA5" w:rsidP="00A57AA5">
      <w:pPr>
        <w:pStyle w:val="Corpsdetexte"/>
        <w:numPr>
          <w:ilvl w:val="0"/>
          <w:numId w:val="5"/>
        </w:numPr>
      </w:pPr>
      <w:proofErr w:type="gramStart"/>
      <w:r>
        <w:t>de</w:t>
      </w:r>
      <w:proofErr w:type="gramEnd"/>
      <w:r>
        <w:t xml:space="preserve"> saisir une nouvelle période de stage</w:t>
      </w:r>
      <w:r w:rsidR="002E6708">
        <w:t>,</w:t>
      </w:r>
    </w:p>
    <w:p w14:paraId="295DF5EC" w14:textId="77777777" w:rsidR="002E6708" w:rsidRDefault="002E6708" w:rsidP="00A57AA5">
      <w:pPr>
        <w:pStyle w:val="Corpsdetexte"/>
        <w:numPr>
          <w:ilvl w:val="0"/>
          <w:numId w:val="5"/>
        </w:numPr>
      </w:pPr>
      <w:proofErr w:type="gramStart"/>
      <w:r>
        <w:t>d'envoyer</w:t>
      </w:r>
      <w:proofErr w:type="gramEnd"/>
      <w:r>
        <w:t xml:space="preserve"> un mail collectif aux maîtres de stage pour leur transmettre </w:t>
      </w:r>
      <w:r w:rsidR="00D9786D">
        <w:t>le certificat de stage et une feuille d'évaluation, ou alors pour les remercier de leur collaboration et faire en sorte que l'an prochain, cette organisation reprendra des stagiaires…</w:t>
      </w:r>
    </w:p>
    <w:p w14:paraId="14B0167C" w14:textId="77777777" w:rsidR="00A57AA5" w:rsidRDefault="00A57AA5" w:rsidP="00A57AA5">
      <w:pPr>
        <w:pStyle w:val="Corpsdetexte"/>
      </w:pPr>
    </w:p>
    <w:p w14:paraId="425B4BEB" w14:textId="013D47A6" w:rsidR="00A57AA5" w:rsidRDefault="00A57AA5" w:rsidP="00A57AA5">
      <w:pPr>
        <w:pStyle w:val="Corpsdetexte"/>
      </w:pPr>
      <w:r>
        <w:t xml:space="preserve">Chaque étudiant fait partie d'une promotion par exemple la promotion </w:t>
      </w:r>
      <w:r w:rsidR="00BF7B95">
        <w:t>20</w:t>
      </w:r>
      <w:r w:rsidR="009345E4">
        <w:t>2</w:t>
      </w:r>
      <w:r w:rsidR="004D02B9">
        <w:t>3</w:t>
      </w:r>
      <w:r w:rsidR="00BF7B95">
        <w:t>-</w:t>
      </w:r>
      <w:proofErr w:type="gramStart"/>
      <w:r w:rsidR="00BF7B95">
        <w:t>202</w:t>
      </w:r>
      <w:r w:rsidR="004D02B9">
        <w:t>4</w:t>
      </w:r>
      <w:r w:rsidR="00DD7052">
        <w:t xml:space="preserve">, </w:t>
      </w:r>
      <w:r w:rsidR="00BF7B95">
        <w:t xml:space="preserve"> a</w:t>
      </w:r>
      <w:proofErr w:type="gramEnd"/>
      <w:r w:rsidR="00BF7B95">
        <w:t xml:space="preserve"> choisi une option (SISR-SLAM)</w:t>
      </w:r>
      <w:r w:rsidR="00DD7052">
        <w:t xml:space="preserve"> et se trouve en année 1 ou 2.</w:t>
      </w:r>
    </w:p>
    <w:p w14:paraId="437C4B0A" w14:textId="77777777" w:rsidR="00BF7B95" w:rsidRDefault="00BF7B95" w:rsidP="00A57AA5">
      <w:pPr>
        <w:pStyle w:val="Corpsdetexte"/>
      </w:pPr>
    </w:p>
    <w:p w14:paraId="1257A237" w14:textId="77777777" w:rsidR="00BF7B95" w:rsidRDefault="00BF7B95" w:rsidP="00A57AA5">
      <w:pPr>
        <w:pStyle w:val="Corpsdetexte"/>
      </w:pPr>
      <w:r>
        <w:t>Lorsqu'une période de stage est validée par le conseil d'administration, un professeur pourra la saisir sur le site</w:t>
      </w:r>
      <w:r w:rsidR="00DD7052">
        <w:t xml:space="preserve"> et l'affecter à l'année 1 ou 2</w:t>
      </w:r>
      <w:r>
        <w:t xml:space="preserve">. Par exemple pour l'an prochain voici les 2 périodes décidées : </w:t>
      </w:r>
    </w:p>
    <w:p w14:paraId="46F6DAD1" w14:textId="2992F173" w:rsidR="00BF7B95" w:rsidRPr="00BF7B95" w:rsidRDefault="00BF7B95" w:rsidP="00BF7B9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F7B95">
        <w:rPr>
          <w:b/>
          <w:bCs/>
          <w:sz w:val="28"/>
          <w:szCs w:val="28"/>
        </w:rPr>
        <w:tab/>
      </w:r>
      <w:r w:rsidRPr="00BF7B95">
        <w:rPr>
          <w:b/>
          <w:bCs/>
          <w:sz w:val="28"/>
          <w:szCs w:val="28"/>
        </w:rPr>
        <w:tab/>
      </w:r>
      <w:r w:rsidRPr="00BF7B95">
        <w:rPr>
          <w:b/>
          <w:bCs/>
          <w:sz w:val="28"/>
          <w:szCs w:val="28"/>
        </w:rPr>
        <w:tab/>
        <w:t xml:space="preserve">SIO2 : </w:t>
      </w:r>
      <w:r w:rsidR="005F0FD1">
        <w:rPr>
          <w:b/>
          <w:bCs/>
          <w:sz w:val="28"/>
          <w:szCs w:val="28"/>
        </w:rPr>
        <w:t>11</w:t>
      </w:r>
      <w:r w:rsidRPr="00BF7B95">
        <w:rPr>
          <w:b/>
          <w:bCs/>
          <w:sz w:val="28"/>
          <w:szCs w:val="28"/>
        </w:rPr>
        <w:t>/0</w:t>
      </w:r>
      <w:r w:rsidR="005F0FD1">
        <w:rPr>
          <w:b/>
          <w:bCs/>
          <w:sz w:val="28"/>
          <w:szCs w:val="28"/>
        </w:rPr>
        <w:t>3</w:t>
      </w:r>
      <w:r w:rsidRPr="00BF7B95">
        <w:rPr>
          <w:b/>
          <w:bCs/>
          <w:sz w:val="28"/>
          <w:szCs w:val="28"/>
        </w:rPr>
        <w:t>/202</w:t>
      </w:r>
      <w:r w:rsidR="005F0FD1">
        <w:rPr>
          <w:b/>
          <w:bCs/>
          <w:sz w:val="28"/>
          <w:szCs w:val="28"/>
        </w:rPr>
        <w:t>4</w:t>
      </w:r>
      <w:r w:rsidRPr="00BF7B95">
        <w:rPr>
          <w:b/>
          <w:bCs/>
          <w:sz w:val="28"/>
          <w:szCs w:val="28"/>
        </w:rPr>
        <w:t xml:space="preserve"> au </w:t>
      </w:r>
      <w:r w:rsidR="005F0FD1">
        <w:rPr>
          <w:b/>
          <w:bCs/>
          <w:sz w:val="28"/>
          <w:szCs w:val="28"/>
        </w:rPr>
        <w:t>19</w:t>
      </w:r>
      <w:r w:rsidRPr="00BF7B95">
        <w:rPr>
          <w:b/>
          <w:bCs/>
          <w:sz w:val="28"/>
          <w:szCs w:val="28"/>
        </w:rPr>
        <w:t>/04/202</w:t>
      </w:r>
      <w:r w:rsidR="005F0FD1">
        <w:rPr>
          <w:b/>
          <w:bCs/>
          <w:sz w:val="28"/>
          <w:szCs w:val="28"/>
        </w:rPr>
        <w:t>4</w:t>
      </w:r>
      <w:r w:rsidRPr="00BF7B95">
        <w:rPr>
          <w:b/>
          <w:bCs/>
          <w:sz w:val="28"/>
          <w:szCs w:val="28"/>
        </w:rPr>
        <w:t xml:space="preserve"> (6 semaines)</w:t>
      </w:r>
    </w:p>
    <w:p w14:paraId="07355EAB" w14:textId="73B911F7" w:rsidR="00BF7B95" w:rsidRPr="00BF7B95" w:rsidRDefault="00BF7B95" w:rsidP="00BF7B9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F7B95">
        <w:rPr>
          <w:b/>
          <w:bCs/>
          <w:sz w:val="28"/>
          <w:szCs w:val="28"/>
        </w:rPr>
        <w:tab/>
      </w:r>
      <w:r w:rsidRPr="00BF7B95">
        <w:rPr>
          <w:b/>
          <w:bCs/>
          <w:sz w:val="28"/>
          <w:szCs w:val="28"/>
        </w:rPr>
        <w:tab/>
      </w:r>
      <w:r w:rsidRPr="00BF7B95">
        <w:rPr>
          <w:b/>
          <w:bCs/>
          <w:sz w:val="28"/>
          <w:szCs w:val="28"/>
        </w:rPr>
        <w:tab/>
        <w:t xml:space="preserve">SIO1 : </w:t>
      </w:r>
      <w:r w:rsidR="005F0FD1">
        <w:rPr>
          <w:b/>
          <w:bCs/>
          <w:sz w:val="28"/>
          <w:szCs w:val="28"/>
        </w:rPr>
        <w:t>27</w:t>
      </w:r>
      <w:r w:rsidRPr="00BF7B95">
        <w:rPr>
          <w:b/>
          <w:bCs/>
          <w:sz w:val="28"/>
          <w:szCs w:val="28"/>
        </w:rPr>
        <w:t>/0</w:t>
      </w:r>
      <w:r w:rsidR="004C4C93">
        <w:rPr>
          <w:b/>
          <w:bCs/>
          <w:sz w:val="28"/>
          <w:szCs w:val="28"/>
        </w:rPr>
        <w:t>5</w:t>
      </w:r>
      <w:r w:rsidRPr="00BF7B95">
        <w:rPr>
          <w:b/>
          <w:bCs/>
          <w:sz w:val="28"/>
          <w:szCs w:val="28"/>
        </w:rPr>
        <w:t>/202</w:t>
      </w:r>
      <w:r w:rsidR="005F0FD1">
        <w:rPr>
          <w:b/>
          <w:bCs/>
          <w:sz w:val="28"/>
          <w:szCs w:val="28"/>
        </w:rPr>
        <w:t>4</w:t>
      </w:r>
      <w:r w:rsidRPr="00BF7B95">
        <w:rPr>
          <w:b/>
          <w:bCs/>
          <w:sz w:val="28"/>
          <w:szCs w:val="28"/>
        </w:rPr>
        <w:t xml:space="preserve"> au </w:t>
      </w:r>
      <w:r w:rsidR="005F0FD1">
        <w:rPr>
          <w:b/>
          <w:bCs/>
          <w:sz w:val="28"/>
          <w:szCs w:val="28"/>
        </w:rPr>
        <w:t>28</w:t>
      </w:r>
      <w:r w:rsidRPr="00BF7B95">
        <w:rPr>
          <w:b/>
          <w:bCs/>
          <w:sz w:val="28"/>
          <w:szCs w:val="28"/>
        </w:rPr>
        <w:t>/0</w:t>
      </w:r>
      <w:r w:rsidR="005F0FD1">
        <w:rPr>
          <w:b/>
          <w:bCs/>
          <w:sz w:val="28"/>
          <w:szCs w:val="28"/>
        </w:rPr>
        <w:t>6</w:t>
      </w:r>
      <w:r w:rsidRPr="00BF7B95">
        <w:rPr>
          <w:b/>
          <w:bCs/>
          <w:sz w:val="28"/>
          <w:szCs w:val="28"/>
        </w:rPr>
        <w:t>/202</w:t>
      </w:r>
      <w:r w:rsidR="005F0FD1">
        <w:rPr>
          <w:b/>
          <w:bCs/>
          <w:sz w:val="28"/>
          <w:szCs w:val="28"/>
        </w:rPr>
        <w:t>4</w:t>
      </w:r>
      <w:r w:rsidRPr="00BF7B95">
        <w:rPr>
          <w:b/>
          <w:bCs/>
          <w:sz w:val="28"/>
          <w:szCs w:val="28"/>
        </w:rPr>
        <w:t xml:space="preserve"> (5 semaines)</w:t>
      </w:r>
    </w:p>
    <w:p w14:paraId="257D7853" w14:textId="77777777" w:rsidR="00BF7B95" w:rsidRDefault="00BF7B95" w:rsidP="00A57AA5">
      <w:pPr>
        <w:pStyle w:val="Corpsdetexte"/>
      </w:pPr>
    </w:p>
    <w:p w14:paraId="597DD674" w14:textId="77777777" w:rsidR="00BF7B95" w:rsidRDefault="00BF7B95" w:rsidP="00A57AA5">
      <w:pPr>
        <w:pStyle w:val="Corpsdetexte"/>
      </w:pPr>
      <w:r>
        <w:t xml:space="preserve">Lorsqu'un étudiant aura une réponse positive il pourra alors saisir les informations de son stage </w:t>
      </w:r>
      <w:r w:rsidR="00DD7052">
        <w:t xml:space="preserve">pour la période qui correspond à son année </w:t>
      </w:r>
      <w:r>
        <w:t>:</w:t>
      </w:r>
    </w:p>
    <w:p w14:paraId="4B98F2DC" w14:textId="77777777" w:rsidR="00BF7B95" w:rsidRDefault="00477577" w:rsidP="00BF7B95">
      <w:pPr>
        <w:pStyle w:val="Corpsdetexte"/>
        <w:numPr>
          <w:ilvl w:val="0"/>
          <w:numId w:val="5"/>
        </w:numPr>
      </w:pPr>
      <w:proofErr w:type="gramStart"/>
      <w:r>
        <w:t>saisir</w:t>
      </w:r>
      <w:proofErr w:type="gramEnd"/>
      <w:r>
        <w:t xml:space="preserve"> les </w:t>
      </w:r>
      <w:r w:rsidR="00BF7B95">
        <w:t>informations sur l'organisation d'accueil (nom, adresse, téléphone, mail, site web, secteur d'activité, …)</w:t>
      </w:r>
      <w:r>
        <w:t xml:space="preserve"> ou simplement la choisir si elle est déjà présente</w:t>
      </w:r>
      <w:r w:rsidR="00BF7B95">
        <w:t>,</w:t>
      </w:r>
    </w:p>
    <w:p w14:paraId="45A9D024" w14:textId="77777777" w:rsidR="00BF7B95" w:rsidRDefault="00BF7B95" w:rsidP="00BF7B95">
      <w:pPr>
        <w:pStyle w:val="Corpsdetexte"/>
        <w:numPr>
          <w:ilvl w:val="0"/>
          <w:numId w:val="5"/>
        </w:numPr>
      </w:pPr>
      <w:proofErr w:type="gramStart"/>
      <w:r>
        <w:t>mail</w:t>
      </w:r>
      <w:proofErr w:type="gramEnd"/>
      <w:r>
        <w:t xml:space="preserve"> et téléphone du maître de stage,</w:t>
      </w:r>
    </w:p>
    <w:p w14:paraId="1EA2D656" w14:textId="77777777" w:rsidR="00BF7B95" w:rsidRDefault="00BF7B95" w:rsidP="00BF7B95">
      <w:pPr>
        <w:pStyle w:val="Corpsdetexte"/>
        <w:numPr>
          <w:ilvl w:val="0"/>
          <w:numId w:val="5"/>
        </w:numPr>
      </w:pPr>
      <w:proofErr w:type="gramStart"/>
      <w:r>
        <w:t>résumé</w:t>
      </w:r>
      <w:proofErr w:type="gramEnd"/>
      <w:r>
        <w:t xml:space="preserve"> des tâches à effectuer,</w:t>
      </w:r>
    </w:p>
    <w:p w14:paraId="6805723D" w14:textId="77777777" w:rsidR="00BF7B95" w:rsidRDefault="00BF7B95" w:rsidP="00BF7B95">
      <w:pPr>
        <w:pStyle w:val="Corpsdetexte"/>
        <w:numPr>
          <w:ilvl w:val="0"/>
          <w:numId w:val="5"/>
        </w:numPr>
      </w:pPr>
      <w:proofErr w:type="gramStart"/>
      <w:r>
        <w:t>avancement</w:t>
      </w:r>
      <w:proofErr w:type="gramEnd"/>
      <w:r>
        <w:t xml:space="preserve"> de la signature de la convention qui peut passer par plusieurs états (à faire, à la signature dans l'organisation, à la signature chez le Proviseur, signée),</w:t>
      </w:r>
    </w:p>
    <w:p w14:paraId="33FC7590" w14:textId="77777777" w:rsidR="00E4575F" w:rsidRDefault="00E4575F">
      <w:pPr>
        <w:pStyle w:val="Corpsdetexte"/>
      </w:pPr>
    </w:p>
    <w:p w14:paraId="7736E243" w14:textId="77777777" w:rsidR="002E6708" w:rsidRDefault="002E670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F931316" w14:textId="77777777" w:rsidR="00E4575F" w:rsidRPr="006E0BFF" w:rsidRDefault="00E4575F" w:rsidP="00E4575F">
      <w:pPr>
        <w:jc w:val="both"/>
        <w:rPr>
          <w:b/>
          <w:sz w:val="32"/>
          <w:szCs w:val="32"/>
        </w:rPr>
      </w:pPr>
      <w:bookmarkStart w:id="0" w:name="_Hlk41747506"/>
      <w:r w:rsidRPr="006E0BFF">
        <w:rPr>
          <w:b/>
          <w:sz w:val="32"/>
          <w:szCs w:val="32"/>
        </w:rPr>
        <w:lastRenderedPageBreak/>
        <w:t>L'accès à l'application</w:t>
      </w:r>
    </w:p>
    <w:p w14:paraId="184FF874" w14:textId="77777777" w:rsidR="00E4575F" w:rsidRDefault="00E4575F" w:rsidP="00E4575F">
      <w:pPr>
        <w:jc w:val="both"/>
        <w:rPr>
          <w:sz w:val="28"/>
          <w:szCs w:val="28"/>
        </w:rPr>
      </w:pPr>
      <w:r>
        <w:rPr>
          <w:sz w:val="28"/>
          <w:szCs w:val="28"/>
        </w:rPr>
        <w:t>L'application devra prévoir plusieurs accès différents :</w:t>
      </w:r>
    </w:p>
    <w:p w14:paraId="4EFB3C3A" w14:textId="77777777" w:rsidR="00E4575F" w:rsidRDefault="00E4575F" w:rsidP="00E4575F">
      <w:pPr>
        <w:jc w:val="both"/>
        <w:rPr>
          <w:sz w:val="28"/>
          <w:szCs w:val="28"/>
        </w:rPr>
      </w:pPr>
    </w:p>
    <w:p w14:paraId="17425EDB" w14:textId="77777777" w:rsidR="00E4575F" w:rsidRDefault="00E4575F" w:rsidP="00E4575F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F67140">
        <w:rPr>
          <w:sz w:val="28"/>
          <w:szCs w:val="28"/>
        </w:rPr>
        <w:t xml:space="preserve">Un accès </w:t>
      </w:r>
      <w:r w:rsidR="00DD7052">
        <w:rPr>
          <w:b/>
          <w:sz w:val="28"/>
          <w:szCs w:val="28"/>
        </w:rPr>
        <w:t>étudiant</w:t>
      </w:r>
      <w:r w:rsidRPr="00F67140">
        <w:rPr>
          <w:sz w:val="28"/>
          <w:szCs w:val="28"/>
        </w:rPr>
        <w:t xml:space="preserve"> afin d</w:t>
      </w:r>
      <w:r w:rsidR="00DD7052">
        <w:rPr>
          <w:sz w:val="28"/>
          <w:szCs w:val="28"/>
        </w:rPr>
        <w:t xml:space="preserve">'effectuer des recherches et de </w:t>
      </w:r>
      <w:r w:rsidR="00166D1D">
        <w:rPr>
          <w:sz w:val="28"/>
          <w:szCs w:val="28"/>
        </w:rPr>
        <w:t xml:space="preserve">saisir les </w:t>
      </w:r>
      <w:r w:rsidR="00DD7052">
        <w:rPr>
          <w:sz w:val="28"/>
          <w:szCs w:val="28"/>
        </w:rPr>
        <w:t>informations des stages</w:t>
      </w:r>
      <w:r w:rsidR="00166D1D">
        <w:rPr>
          <w:sz w:val="28"/>
          <w:szCs w:val="28"/>
        </w:rPr>
        <w:t>,</w:t>
      </w:r>
    </w:p>
    <w:p w14:paraId="683DAC9B" w14:textId="77777777" w:rsidR="00E4575F" w:rsidRPr="00DD7052" w:rsidRDefault="00E4575F" w:rsidP="00E4575F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DD7052">
        <w:rPr>
          <w:sz w:val="28"/>
          <w:szCs w:val="28"/>
        </w:rPr>
        <w:t xml:space="preserve">Un accès </w:t>
      </w:r>
      <w:r w:rsidR="00DD7052" w:rsidRPr="00DD7052">
        <w:rPr>
          <w:b/>
          <w:sz w:val="28"/>
          <w:szCs w:val="28"/>
        </w:rPr>
        <w:t>professeur</w:t>
      </w:r>
      <w:r w:rsidRPr="00DD7052">
        <w:rPr>
          <w:sz w:val="28"/>
          <w:szCs w:val="28"/>
        </w:rPr>
        <w:t xml:space="preserve"> afin de </w:t>
      </w:r>
      <w:r w:rsidR="00166D1D" w:rsidRPr="00DD7052">
        <w:rPr>
          <w:sz w:val="28"/>
          <w:szCs w:val="28"/>
        </w:rPr>
        <w:t>visualiser l</w:t>
      </w:r>
      <w:r w:rsidR="00DD7052" w:rsidRPr="00DD7052">
        <w:rPr>
          <w:sz w:val="28"/>
          <w:szCs w:val="28"/>
        </w:rPr>
        <w:t xml:space="preserve">'avancement des stages </w:t>
      </w:r>
      <w:r w:rsidR="00DD7052">
        <w:rPr>
          <w:sz w:val="28"/>
          <w:szCs w:val="28"/>
        </w:rPr>
        <w:t>et d'effectuer toutes les opérations des étudiants</w:t>
      </w:r>
      <w:r w:rsidR="00166D1D" w:rsidRPr="00DD7052">
        <w:rPr>
          <w:sz w:val="28"/>
          <w:szCs w:val="28"/>
        </w:rPr>
        <w:t>.</w:t>
      </w:r>
    </w:p>
    <w:p w14:paraId="2113A73A" w14:textId="77777777" w:rsidR="00E4575F" w:rsidRDefault="00E4575F" w:rsidP="00E4575F">
      <w:pPr>
        <w:jc w:val="both"/>
        <w:rPr>
          <w:sz w:val="28"/>
          <w:szCs w:val="28"/>
        </w:rPr>
      </w:pPr>
    </w:p>
    <w:p w14:paraId="0A032BA6" w14:textId="2FAE7000" w:rsidR="00E4575F" w:rsidRDefault="00E4575F" w:rsidP="00E457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faudra donc prévoir pour chaque </w:t>
      </w:r>
      <w:r w:rsidR="00DD7052">
        <w:rPr>
          <w:sz w:val="28"/>
          <w:szCs w:val="28"/>
        </w:rPr>
        <w:t>étudiant et professeur</w:t>
      </w:r>
      <w:r>
        <w:rPr>
          <w:sz w:val="28"/>
          <w:szCs w:val="28"/>
        </w:rPr>
        <w:t xml:space="preserve"> des logins + mot de passe qui </w:t>
      </w:r>
      <w:r w:rsidR="00B266B0">
        <w:rPr>
          <w:sz w:val="28"/>
          <w:szCs w:val="28"/>
        </w:rPr>
        <w:t xml:space="preserve">permettront </w:t>
      </w:r>
      <w:r>
        <w:rPr>
          <w:sz w:val="28"/>
          <w:szCs w:val="28"/>
        </w:rPr>
        <w:t>un accès sécurisé et des niveaux d'habilitation.</w:t>
      </w:r>
    </w:p>
    <w:p w14:paraId="36AE2F09" w14:textId="77777777" w:rsidR="00E4575F" w:rsidRDefault="00E4575F" w:rsidP="00E4575F">
      <w:pPr>
        <w:jc w:val="both"/>
        <w:rPr>
          <w:sz w:val="28"/>
          <w:szCs w:val="28"/>
        </w:rPr>
      </w:pPr>
    </w:p>
    <w:p w14:paraId="1B029490" w14:textId="77777777" w:rsidR="00E4575F" w:rsidRDefault="00E4575F" w:rsidP="00E4575F">
      <w:pPr>
        <w:pStyle w:val="Paragraphedeliste"/>
        <w:ind w:left="0"/>
        <w:jc w:val="both"/>
        <w:rPr>
          <w:sz w:val="28"/>
          <w:szCs w:val="28"/>
        </w:rPr>
      </w:pPr>
    </w:p>
    <w:p w14:paraId="4D0A2065" w14:textId="77777777" w:rsidR="00477577" w:rsidRDefault="00477577" w:rsidP="00E4575F">
      <w:pPr>
        <w:pStyle w:val="Paragraphedeliste"/>
        <w:ind w:left="0"/>
        <w:jc w:val="both"/>
        <w:rPr>
          <w:sz w:val="28"/>
          <w:szCs w:val="28"/>
        </w:rPr>
      </w:pPr>
    </w:p>
    <w:bookmarkEnd w:id="0"/>
    <w:p w14:paraId="70C5B068" w14:textId="77777777" w:rsidR="00EE48EE" w:rsidRDefault="00EE48EE">
      <w:pPr>
        <w:rPr>
          <w:sz w:val="28"/>
          <w:szCs w:val="28"/>
        </w:rPr>
      </w:pPr>
    </w:p>
    <w:p w14:paraId="6B0D6E4E" w14:textId="4DCD06C9" w:rsidR="00E4575F" w:rsidRDefault="003D15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ATTENTION : le projet est déjà entamé avec une base de </w:t>
      </w:r>
      <w:proofErr w:type="gramStart"/>
      <w:r>
        <w:rPr>
          <w:b/>
          <w:sz w:val="28"/>
          <w:szCs w:val="28"/>
        </w:rPr>
        <w:t>donnée</w:t>
      </w:r>
      <w:proofErr w:type="gramEnd"/>
      <w:r>
        <w:rPr>
          <w:b/>
          <w:sz w:val="28"/>
          <w:szCs w:val="28"/>
        </w:rPr>
        <w:t xml:space="preserve"> sur </w:t>
      </w:r>
      <w:proofErr w:type="spellStart"/>
      <w:r w:rsidRPr="003D1549">
        <w:rPr>
          <w:b/>
          <w:color w:val="FF0000"/>
          <w:sz w:val="28"/>
          <w:szCs w:val="28"/>
        </w:rPr>
        <w:t>mariaDB</w:t>
      </w:r>
      <w:proofErr w:type="spellEnd"/>
      <w:r>
        <w:rPr>
          <w:b/>
          <w:sz w:val="28"/>
          <w:szCs w:val="28"/>
        </w:rPr>
        <w:t>.</w:t>
      </w:r>
    </w:p>
    <w:sectPr w:rsidR="00E4575F" w:rsidSect="00EE48EE">
      <w:headerReference w:type="default" r:id="rId7"/>
      <w:footerReference w:type="default" r:id="rId8"/>
      <w:pgSz w:w="11907" w:h="16840"/>
      <w:pgMar w:top="1134" w:right="851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B02B" w14:textId="77777777" w:rsidR="0079298B" w:rsidRDefault="0079298B">
      <w:r>
        <w:separator/>
      </w:r>
    </w:p>
  </w:endnote>
  <w:endnote w:type="continuationSeparator" w:id="0">
    <w:p w14:paraId="725BEB74" w14:textId="77777777" w:rsidR="0079298B" w:rsidRDefault="0079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A8DC" w14:textId="21969A74" w:rsidR="00177C9D" w:rsidRDefault="00177C9D">
    <w:pPr>
      <w:pStyle w:val="En-tte"/>
      <w:pBdr>
        <w:top w:val="single" w:sz="6" w:space="1" w:color="auto"/>
      </w:pBdr>
      <w:jc w:val="right"/>
      <w:rPr>
        <w:sz w:val="20"/>
      </w:rPr>
    </w:pPr>
    <w:r>
      <w:rPr>
        <w:sz w:val="20"/>
      </w:rPr>
      <w:t>L'</w:t>
    </w:r>
    <w:proofErr w:type="spellStart"/>
    <w:r>
      <w:rPr>
        <w:sz w:val="20"/>
      </w:rPr>
      <w:t>helguen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TIME \@ "MMMM yyyy" </w:instrText>
    </w:r>
    <w:r>
      <w:rPr>
        <w:sz w:val="20"/>
      </w:rPr>
      <w:fldChar w:fldCharType="separate"/>
    </w:r>
    <w:r w:rsidR="003D1549">
      <w:rPr>
        <w:noProof/>
        <w:sz w:val="20"/>
      </w:rPr>
      <w:t>novembre 2023</w:t>
    </w:r>
    <w:r>
      <w:rPr>
        <w:sz w:val="20"/>
      </w:rPr>
      <w:fldChar w:fldCharType="end"/>
    </w:r>
  </w:p>
  <w:p w14:paraId="617AE945" w14:textId="77777777" w:rsidR="00177C9D" w:rsidRDefault="00177C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3B09D" w14:textId="77777777" w:rsidR="0079298B" w:rsidRDefault="0079298B">
      <w:r>
        <w:separator/>
      </w:r>
    </w:p>
  </w:footnote>
  <w:footnote w:type="continuationSeparator" w:id="0">
    <w:p w14:paraId="6DB6A4E5" w14:textId="77777777" w:rsidR="0079298B" w:rsidRDefault="00792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934D" w14:textId="77777777" w:rsidR="00177C9D" w:rsidRDefault="00177C9D">
    <w:pPr>
      <w:pStyle w:val="En-tte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E4F"/>
    <w:multiLevelType w:val="hybridMultilevel"/>
    <w:tmpl w:val="2FA2C244"/>
    <w:lvl w:ilvl="0" w:tplc="4A82AFE4"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0FDA5D87"/>
    <w:multiLevelType w:val="hybridMultilevel"/>
    <w:tmpl w:val="9F52903C"/>
    <w:lvl w:ilvl="0" w:tplc="040C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61A0DA9"/>
    <w:multiLevelType w:val="hybridMultilevel"/>
    <w:tmpl w:val="E5209F7C"/>
    <w:lvl w:ilvl="0" w:tplc="897005F4">
      <w:start w:val="3"/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E8A5758"/>
    <w:multiLevelType w:val="hybridMultilevel"/>
    <w:tmpl w:val="61AEACCA"/>
    <w:lvl w:ilvl="0" w:tplc="E2BE1448"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4977362"/>
    <w:multiLevelType w:val="hybridMultilevel"/>
    <w:tmpl w:val="7D16432E"/>
    <w:lvl w:ilvl="0" w:tplc="235CEEAA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59184657">
    <w:abstractNumId w:val="3"/>
  </w:num>
  <w:num w:numId="2" w16cid:durableId="1888831615">
    <w:abstractNumId w:val="2"/>
  </w:num>
  <w:num w:numId="3" w16cid:durableId="1484396934">
    <w:abstractNumId w:val="0"/>
  </w:num>
  <w:num w:numId="4" w16cid:durableId="801195859">
    <w:abstractNumId w:val="1"/>
  </w:num>
  <w:num w:numId="5" w16cid:durableId="601259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GrammaticalErrors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1A"/>
    <w:rsid w:val="000252D0"/>
    <w:rsid w:val="00043E58"/>
    <w:rsid w:val="00166D1D"/>
    <w:rsid w:val="00177C9D"/>
    <w:rsid w:val="00194354"/>
    <w:rsid w:val="001A3352"/>
    <w:rsid w:val="0020576E"/>
    <w:rsid w:val="00264FDB"/>
    <w:rsid w:val="002939AD"/>
    <w:rsid w:val="002A3AB6"/>
    <w:rsid w:val="002E6708"/>
    <w:rsid w:val="003401EF"/>
    <w:rsid w:val="003A450D"/>
    <w:rsid w:val="003D1549"/>
    <w:rsid w:val="0043281D"/>
    <w:rsid w:val="0046269E"/>
    <w:rsid w:val="00477577"/>
    <w:rsid w:val="004C4C93"/>
    <w:rsid w:val="004D02B9"/>
    <w:rsid w:val="005270CE"/>
    <w:rsid w:val="005C36C4"/>
    <w:rsid w:val="005F0FD1"/>
    <w:rsid w:val="006C3799"/>
    <w:rsid w:val="00734C77"/>
    <w:rsid w:val="00742B99"/>
    <w:rsid w:val="0079298B"/>
    <w:rsid w:val="007A3016"/>
    <w:rsid w:val="007B1192"/>
    <w:rsid w:val="007F486E"/>
    <w:rsid w:val="008652CA"/>
    <w:rsid w:val="008C1992"/>
    <w:rsid w:val="009345E4"/>
    <w:rsid w:val="009F79A7"/>
    <w:rsid w:val="00A57AA5"/>
    <w:rsid w:val="00AA031A"/>
    <w:rsid w:val="00B266B0"/>
    <w:rsid w:val="00BF7B95"/>
    <w:rsid w:val="00C23951"/>
    <w:rsid w:val="00D46F0C"/>
    <w:rsid w:val="00D71E97"/>
    <w:rsid w:val="00D9786D"/>
    <w:rsid w:val="00DB6F7E"/>
    <w:rsid w:val="00DD7052"/>
    <w:rsid w:val="00E4575F"/>
    <w:rsid w:val="00ED232A"/>
    <w:rsid w:val="00EE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2BB147"/>
  <w15:docId w15:val="{AE7F35AA-2775-4C4A-AF60-4F9FF02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jc w:val="both"/>
      <w:outlineLvl w:val="0"/>
    </w:pPr>
    <w:rPr>
      <w:b/>
      <w:bCs/>
      <w:u w:val="single"/>
    </w:rPr>
  </w:style>
  <w:style w:type="paragraph" w:styleId="Titre2">
    <w:name w:val="heading 2"/>
    <w:basedOn w:val="Normal"/>
    <w:next w:val="Normal"/>
    <w:qFormat/>
    <w:pPr>
      <w:keepNext/>
      <w:jc w:val="both"/>
      <w:outlineLvl w:val="1"/>
    </w:pPr>
    <w:rPr>
      <w:sz w:val="28"/>
      <w:u w:val="single"/>
    </w:rPr>
  </w:style>
  <w:style w:type="paragraph" w:styleId="Titre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pPr>
      <w:keepNext/>
      <w:jc w:val="both"/>
      <w:outlineLvl w:val="4"/>
    </w:pPr>
    <w:rPr>
      <w:sz w:val="28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  <w:bCs/>
    </w:rPr>
  </w:style>
  <w:style w:type="paragraph" w:styleId="Titre7">
    <w:name w:val="heading 7"/>
    <w:basedOn w:val="Normal"/>
    <w:next w:val="Normal"/>
    <w:qFormat/>
    <w:pPr>
      <w:keepNext/>
      <w:jc w:val="both"/>
      <w:outlineLvl w:val="6"/>
    </w:pPr>
    <w:rPr>
      <w:b/>
      <w:bCs/>
      <w:sz w:val="28"/>
    </w:rPr>
  </w:style>
  <w:style w:type="paragraph" w:styleId="Titre8">
    <w:name w:val="heading 8"/>
    <w:basedOn w:val="Normal"/>
    <w:next w:val="Normal"/>
    <w:qFormat/>
    <w:pPr>
      <w:keepNext/>
      <w:jc w:val="right"/>
      <w:outlineLvl w:val="7"/>
    </w:pPr>
    <w:rPr>
      <w:sz w:val="28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pPr>
      <w:tabs>
        <w:tab w:val="center" w:pos="4819"/>
        <w:tab w:val="right" w:pos="9071"/>
      </w:tabs>
    </w:pPr>
  </w:style>
  <w:style w:type="paragraph" w:styleId="En-tte">
    <w:name w:val="header"/>
    <w:basedOn w:val="Normal"/>
    <w:semiHidden/>
    <w:pPr>
      <w:tabs>
        <w:tab w:val="center" w:pos="4819"/>
        <w:tab w:val="right" w:pos="9071"/>
      </w:tabs>
    </w:pPr>
  </w:style>
  <w:style w:type="paragraph" w:styleId="Corpsdetexte">
    <w:name w:val="Body Text"/>
    <w:basedOn w:val="Normal"/>
    <w:semiHidden/>
    <w:pPr>
      <w:jc w:val="both"/>
    </w:pPr>
    <w:rPr>
      <w:sz w:val="28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52D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52D0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E48EE"/>
    <w:rPr>
      <w:b/>
      <w:bCs/>
    </w:rPr>
  </w:style>
  <w:style w:type="paragraph" w:styleId="Paragraphedeliste">
    <w:name w:val="List Paragraph"/>
    <w:basedOn w:val="Normal"/>
    <w:uiPriority w:val="34"/>
    <w:qFormat/>
    <w:rsid w:val="00E4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Mod&#232;les\AnalyseAnn&#233;e2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AnalyseAnnée2</Template>
  <TotalTime>7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1</vt:lpstr>
    </vt:vector>
  </TitlesOfParts>
  <Company>windows95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1</dc:title>
  <dc:creator>Hervé L'helguen</dc:creator>
  <cp:lastModifiedBy>Nathalie RUFF</cp:lastModifiedBy>
  <cp:revision>7</cp:revision>
  <cp:lastPrinted>2016-02-02T15:04:00Z</cp:lastPrinted>
  <dcterms:created xsi:type="dcterms:W3CDTF">2021-10-11T10:54:00Z</dcterms:created>
  <dcterms:modified xsi:type="dcterms:W3CDTF">2023-11-14T08:24:00Z</dcterms:modified>
</cp:coreProperties>
</file>